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AE72C" w14:textId="6EF67D7A" w:rsidR="00B9283B" w:rsidRPr="009D477F" w:rsidRDefault="00B9283B" w:rsidP="00B9283B">
      <w:pPr>
        <w:jc w:val="center"/>
        <w:rPr>
          <w:b/>
          <w:sz w:val="32"/>
        </w:rPr>
      </w:pPr>
      <w:r w:rsidRPr="009D477F">
        <w:rPr>
          <w:b/>
          <w:sz w:val="32"/>
        </w:rPr>
        <w:t>PiNAOqio Evaluation Session</w:t>
      </w:r>
    </w:p>
    <w:p w14:paraId="756B6DDF" w14:textId="77777777" w:rsidR="003357F4" w:rsidRDefault="003357F4">
      <w:pPr>
        <w:rPr>
          <w:sz w:val="24"/>
        </w:rPr>
      </w:pPr>
    </w:p>
    <w:p w14:paraId="0DF37B84" w14:textId="77777777" w:rsidR="003357F4" w:rsidRDefault="003357F4">
      <w:pPr>
        <w:rPr>
          <w:sz w:val="24"/>
        </w:rPr>
      </w:pPr>
    </w:p>
    <w:p w14:paraId="36C96B45" w14:textId="125625C4" w:rsidR="00B9283B" w:rsidRDefault="003357F4">
      <w:pPr>
        <w:rPr>
          <w:sz w:val="24"/>
        </w:rPr>
      </w:pPr>
      <w:r>
        <w:rPr>
          <w:sz w:val="24"/>
        </w:rPr>
        <w:t>Please complete the following details about yourself.</w:t>
      </w:r>
    </w:p>
    <w:p w14:paraId="61653A2F" w14:textId="3563056A" w:rsidR="00B9283B" w:rsidRPr="003357F4" w:rsidRDefault="00B9283B" w:rsidP="003357F4">
      <w:pPr>
        <w:pStyle w:val="ListParagraph"/>
        <w:numPr>
          <w:ilvl w:val="0"/>
          <w:numId w:val="7"/>
        </w:numPr>
        <w:spacing w:line="480" w:lineRule="auto"/>
        <w:rPr>
          <w:sz w:val="24"/>
        </w:rPr>
      </w:pPr>
      <w:r w:rsidRPr="003357F4">
        <w:rPr>
          <w:b/>
          <w:sz w:val="24"/>
        </w:rPr>
        <w:t>Age</w:t>
      </w:r>
      <w:r w:rsidR="003357F4" w:rsidRPr="003357F4">
        <w:rPr>
          <w:sz w:val="24"/>
        </w:rPr>
        <w:t>:</w:t>
      </w:r>
    </w:p>
    <w:p w14:paraId="521CB63E" w14:textId="32D381A9" w:rsidR="00B9283B" w:rsidRPr="003357F4" w:rsidRDefault="00B9283B" w:rsidP="003357F4">
      <w:pPr>
        <w:pStyle w:val="ListParagraph"/>
        <w:numPr>
          <w:ilvl w:val="0"/>
          <w:numId w:val="7"/>
        </w:numPr>
        <w:spacing w:line="480" w:lineRule="auto"/>
        <w:rPr>
          <w:sz w:val="24"/>
        </w:rPr>
      </w:pPr>
      <w:r w:rsidRPr="003357F4">
        <w:rPr>
          <w:b/>
          <w:sz w:val="24"/>
        </w:rPr>
        <w:t>Sex</w:t>
      </w:r>
      <w:r w:rsidR="003357F4" w:rsidRPr="003357F4">
        <w:rPr>
          <w:sz w:val="24"/>
        </w:rPr>
        <w:t>:</w:t>
      </w:r>
    </w:p>
    <w:p w14:paraId="3D5C0E9E" w14:textId="0DEA823D" w:rsidR="00B9283B" w:rsidRDefault="00B9283B" w:rsidP="003357F4">
      <w:pPr>
        <w:pStyle w:val="ListParagraph"/>
        <w:numPr>
          <w:ilvl w:val="0"/>
          <w:numId w:val="7"/>
        </w:numPr>
        <w:spacing w:line="480" w:lineRule="auto"/>
        <w:rPr>
          <w:sz w:val="24"/>
        </w:rPr>
      </w:pPr>
      <w:r w:rsidRPr="003357F4">
        <w:rPr>
          <w:b/>
          <w:sz w:val="24"/>
        </w:rPr>
        <w:t>Experience with Books</w:t>
      </w:r>
      <w:r w:rsidRPr="003357F4">
        <w:rPr>
          <w:sz w:val="24"/>
        </w:rPr>
        <w:t xml:space="preserve">: </w:t>
      </w:r>
      <w:r w:rsidR="003357F4">
        <w:rPr>
          <w:sz w:val="24"/>
        </w:rPr>
        <w:t>How many</w:t>
      </w:r>
      <w:r w:rsidRPr="003357F4">
        <w:rPr>
          <w:sz w:val="24"/>
        </w:rPr>
        <w:t xml:space="preserve"> books </w:t>
      </w:r>
      <w:r w:rsidR="003357F4">
        <w:rPr>
          <w:sz w:val="24"/>
        </w:rPr>
        <w:t xml:space="preserve">do you </w:t>
      </w:r>
      <w:r w:rsidRPr="003357F4">
        <w:rPr>
          <w:sz w:val="24"/>
        </w:rPr>
        <w:t>read annually</w:t>
      </w:r>
      <w:r w:rsidR="003357F4">
        <w:rPr>
          <w:sz w:val="24"/>
        </w:rPr>
        <w:t>?</w:t>
      </w:r>
      <w:r w:rsidRPr="003357F4">
        <w:rPr>
          <w:sz w:val="24"/>
        </w:rPr>
        <w:t xml:space="preserve"> What percentage of that is physical books</w:t>
      </w:r>
      <w:r w:rsidR="003357F4">
        <w:rPr>
          <w:sz w:val="24"/>
        </w:rPr>
        <w:t xml:space="preserve"> (rather than eBooks/audiobooks)</w:t>
      </w:r>
      <w:r w:rsidRPr="003357F4">
        <w:rPr>
          <w:sz w:val="24"/>
        </w:rPr>
        <w:t>?</w:t>
      </w:r>
    </w:p>
    <w:p w14:paraId="155A0724" w14:textId="77777777" w:rsidR="003357F4" w:rsidRPr="003357F4" w:rsidRDefault="003357F4" w:rsidP="003357F4">
      <w:pPr>
        <w:spacing w:line="480" w:lineRule="auto"/>
        <w:ind w:left="720"/>
        <w:rPr>
          <w:sz w:val="24"/>
        </w:rPr>
      </w:pPr>
    </w:p>
    <w:p w14:paraId="6785EB1E" w14:textId="77777777" w:rsidR="00B9283B" w:rsidRPr="003357F4" w:rsidRDefault="00B9283B" w:rsidP="003357F4">
      <w:pPr>
        <w:pStyle w:val="ListParagraph"/>
        <w:numPr>
          <w:ilvl w:val="0"/>
          <w:numId w:val="7"/>
        </w:numPr>
        <w:spacing w:line="480" w:lineRule="auto"/>
        <w:rPr>
          <w:sz w:val="24"/>
        </w:rPr>
      </w:pPr>
      <w:r w:rsidRPr="003357F4">
        <w:rPr>
          <w:b/>
          <w:sz w:val="24"/>
        </w:rPr>
        <w:t>Exposure to Robots:</w:t>
      </w:r>
      <w:r w:rsidRPr="003357F4">
        <w:rPr>
          <w:sz w:val="24"/>
        </w:rPr>
        <w:t xml:space="preserve">  Choose from:</w:t>
      </w:r>
    </w:p>
    <w:p w14:paraId="57177DA0" w14:textId="50B29061" w:rsidR="008056B4" w:rsidRDefault="003357F4" w:rsidP="008056B4">
      <w:pPr>
        <w:spacing w:line="480" w:lineRule="auto"/>
        <w:rPr>
          <w:sz w:val="24"/>
        </w:rPr>
      </w:pPr>
      <w:r>
        <w:rPr>
          <w:sz w:val="24"/>
        </w:rPr>
        <w:t>Novice</w:t>
      </w:r>
      <w:r>
        <w:rPr>
          <w:sz w:val="24"/>
        </w:rPr>
        <w:tab/>
      </w:r>
      <w:r>
        <w:rPr>
          <w:sz w:val="24"/>
        </w:rPr>
        <w:tab/>
      </w:r>
      <w:r w:rsidR="00B9283B">
        <w:rPr>
          <w:sz w:val="24"/>
        </w:rPr>
        <w:t>1</w:t>
      </w:r>
      <w:r w:rsidR="00B9283B">
        <w:rPr>
          <w:sz w:val="24"/>
        </w:rPr>
        <w:tab/>
        <w:t>2</w:t>
      </w:r>
      <w:r w:rsidR="00B9283B">
        <w:rPr>
          <w:sz w:val="24"/>
        </w:rPr>
        <w:tab/>
        <w:t>3</w:t>
      </w:r>
      <w:r w:rsidR="00B9283B">
        <w:rPr>
          <w:sz w:val="24"/>
        </w:rPr>
        <w:tab/>
        <w:t>4</w:t>
      </w:r>
      <w:r w:rsidR="00B9283B">
        <w:rPr>
          <w:sz w:val="24"/>
        </w:rPr>
        <w:tab/>
        <w:t>5</w:t>
      </w:r>
      <w:r w:rsidR="00B9283B">
        <w:rPr>
          <w:sz w:val="24"/>
        </w:rPr>
        <w:tab/>
        <w:t>Expert</w:t>
      </w:r>
      <w:r w:rsidR="008056B4">
        <w:rPr>
          <w:sz w:val="24"/>
        </w:rPr>
        <w:t xml:space="preserve"> </w:t>
      </w:r>
    </w:p>
    <w:p w14:paraId="6F29730C" w14:textId="01B7F699" w:rsidR="008056B4" w:rsidRDefault="008056B4" w:rsidP="003357F4">
      <w:pPr>
        <w:spacing w:line="480" w:lineRule="auto"/>
        <w:rPr>
          <w:sz w:val="24"/>
        </w:rPr>
      </w:pPr>
    </w:p>
    <w:p w14:paraId="097BF6AB" w14:textId="578655D8" w:rsidR="008056B4" w:rsidRPr="00B9283B" w:rsidRDefault="008056B4" w:rsidP="003357F4">
      <w:pPr>
        <w:spacing w:line="480" w:lineRule="auto"/>
        <w:rPr>
          <w:sz w:val="24"/>
        </w:rPr>
      </w:pPr>
      <w:r>
        <w:rPr>
          <w:b/>
          <w:sz w:val="24"/>
        </w:rPr>
        <w:t>Comment</w:t>
      </w:r>
      <w:r w:rsidR="00394E2F">
        <w:rPr>
          <w:b/>
          <w:sz w:val="24"/>
        </w:rPr>
        <w:t>s</w:t>
      </w:r>
      <w:bookmarkStart w:id="0" w:name="_GoBack"/>
      <w:bookmarkEnd w:id="0"/>
      <w:r>
        <w:rPr>
          <w:b/>
          <w:sz w:val="24"/>
        </w:rPr>
        <w:t xml:space="preserve"> Section </w:t>
      </w:r>
      <w:r>
        <w:rPr>
          <w:sz w:val="24"/>
        </w:rPr>
        <w:t>– Feel free to give feedback at any point during the evaluation.</w:t>
      </w:r>
    </w:p>
    <w:p w14:paraId="35EADA9E" w14:textId="75970307" w:rsidR="00B9283B" w:rsidRDefault="00B9283B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14:paraId="19378885" w14:textId="77777777" w:rsidR="00B9283B" w:rsidRDefault="00B9283B">
      <w:pPr>
        <w:rPr>
          <w:sz w:val="24"/>
          <w:u w:val="single"/>
        </w:rPr>
        <w:sectPr w:rsidR="00B9283B" w:rsidSect="00B9283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4F8C449D" w14:textId="3E2E81D4" w:rsidR="001A6D69" w:rsidRPr="004623C3" w:rsidRDefault="004623C3">
      <w:pPr>
        <w:rPr>
          <w:u w:val="single"/>
        </w:rPr>
      </w:pPr>
      <w:r w:rsidRPr="004623C3">
        <w:rPr>
          <w:noProof/>
          <w:sz w:val="24"/>
          <w:u w:val="single"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5381BD9" wp14:editId="6958C69A">
                <wp:simplePos x="0" y="0"/>
                <wp:positionH relativeFrom="column">
                  <wp:posOffset>3479800</wp:posOffset>
                </wp:positionH>
                <wp:positionV relativeFrom="paragraph">
                  <wp:posOffset>0</wp:posOffset>
                </wp:positionV>
                <wp:extent cx="1936750" cy="1404620"/>
                <wp:effectExtent l="0" t="0" r="25400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E99A4" w14:textId="6481D6A2" w:rsidR="004623C3" w:rsidRDefault="004623C3" w:rsidP="004623C3">
                            <w:pPr>
                              <w:jc w:val="center"/>
                            </w:pPr>
                            <w:r>
                              <w:t>Audiobook Passage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5381B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pt;margin-top:0;width:152.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">
                <v:textbox style="mso-fit-shape-to-text:t">
                  <w:txbxContent>
                    <w:p w14:paraId="3B3E99A4" w14:textId="6481D6A2" w:rsidR="004623C3" w:rsidRDefault="004623C3" w:rsidP="004623C3">
                      <w:pPr>
                        <w:jc w:val="center"/>
                      </w:pPr>
                      <w:r>
                        <w:t>Audiobook Passage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6D69" w:rsidRPr="004623C3">
        <w:rPr>
          <w:sz w:val="24"/>
          <w:u w:val="single"/>
        </w:rPr>
        <w:t>Information Retention</w:t>
      </w:r>
    </w:p>
    <w:p w14:paraId="017046CE" w14:textId="7C421DCF" w:rsidR="001A6D69" w:rsidRDefault="001A6D69" w:rsidP="001A6D69">
      <w:pPr>
        <w:pStyle w:val="ListParagraph"/>
        <w:numPr>
          <w:ilvl w:val="0"/>
          <w:numId w:val="3"/>
        </w:numPr>
      </w:pPr>
      <w:r>
        <w:t>What is the Fritz soldier doing with his rifle</w:t>
      </w:r>
      <w:r w:rsidR="00292AE0">
        <w:t>?</w:t>
      </w:r>
    </w:p>
    <w:p w14:paraId="40CC0F25" w14:textId="46C3AB6B" w:rsidR="001A6D69" w:rsidRDefault="001A6D69" w:rsidP="001A6D69">
      <w:pPr>
        <w:pStyle w:val="ListParagraph"/>
        <w:numPr>
          <w:ilvl w:val="1"/>
          <w:numId w:val="3"/>
        </w:numPr>
      </w:pPr>
      <w:r>
        <w:t>Holding it</w:t>
      </w:r>
    </w:p>
    <w:p w14:paraId="5B9406E1" w14:textId="3B88AA01" w:rsidR="001A6D69" w:rsidRDefault="001A6D69" w:rsidP="001A6D69">
      <w:pPr>
        <w:pStyle w:val="ListParagraph"/>
        <w:numPr>
          <w:ilvl w:val="1"/>
          <w:numId w:val="3"/>
        </w:numPr>
      </w:pPr>
      <w:r>
        <w:t>Pointing it</w:t>
      </w:r>
    </w:p>
    <w:p w14:paraId="04EEA91B" w14:textId="1A5AA723" w:rsidR="001A6D69" w:rsidRDefault="001A6D69" w:rsidP="001A6D69">
      <w:pPr>
        <w:pStyle w:val="ListParagraph"/>
        <w:numPr>
          <w:ilvl w:val="1"/>
          <w:numId w:val="3"/>
        </w:numPr>
      </w:pPr>
      <w:r>
        <w:t>He has no rifle</w:t>
      </w:r>
    </w:p>
    <w:p w14:paraId="22CA9AF2" w14:textId="699A8A80" w:rsidR="001A6D69" w:rsidRDefault="001A6D69" w:rsidP="001A6D69">
      <w:pPr>
        <w:pStyle w:val="ListParagraph"/>
        <w:numPr>
          <w:ilvl w:val="0"/>
          <w:numId w:val="3"/>
        </w:numPr>
      </w:pPr>
      <w:r>
        <w:t>Complete the sentence: “Then we see this fritz soldier coming of the …”</w:t>
      </w:r>
    </w:p>
    <w:p w14:paraId="68C050DA" w14:textId="1F2209D2" w:rsidR="001A6D69" w:rsidRDefault="001A6D69" w:rsidP="001A6D69">
      <w:pPr>
        <w:pStyle w:val="ListParagraph"/>
        <w:numPr>
          <w:ilvl w:val="1"/>
          <w:numId w:val="3"/>
        </w:numPr>
      </w:pPr>
      <w:r>
        <w:t>Snow</w:t>
      </w:r>
    </w:p>
    <w:p w14:paraId="07A93271" w14:textId="11035044" w:rsidR="001A6D69" w:rsidRDefault="001A6D69" w:rsidP="001A6D69">
      <w:pPr>
        <w:pStyle w:val="ListParagraph"/>
        <w:numPr>
          <w:ilvl w:val="1"/>
          <w:numId w:val="3"/>
        </w:numPr>
      </w:pPr>
      <w:r>
        <w:t>Smoke</w:t>
      </w:r>
    </w:p>
    <w:p w14:paraId="3E1272AA" w14:textId="7B947BC2" w:rsidR="001A6D69" w:rsidRDefault="001A6D69" w:rsidP="001A6D69">
      <w:pPr>
        <w:pStyle w:val="ListParagraph"/>
        <w:numPr>
          <w:ilvl w:val="1"/>
          <w:numId w:val="3"/>
        </w:numPr>
      </w:pPr>
      <w:r>
        <w:t>Trees</w:t>
      </w:r>
    </w:p>
    <w:p w14:paraId="7550B54E" w14:textId="1AE0D5EB" w:rsidR="001A6D69" w:rsidRDefault="001A6D69" w:rsidP="001A6D69">
      <w:pPr>
        <w:pStyle w:val="ListParagraph"/>
        <w:numPr>
          <w:ilvl w:val="0"/>
          <w:numId w:val="3"/>
        </w:numPr>
      </w:pPr>
      <w:r>
        <w:t>How far was the soldier when they saw him?</w:t>
      </w:r>
    </w:p>
    <w:p w14:paraId="3E7B4D59" w14:textId="1BDBA16B" w:rsidR="001A6D69" w:rsidRDefault="001A6D69" w:rsidP="001A6D69">
      <w:pPr>
        <w:pStyle w:val="ListParagraph"/>
        <w:numPr>
          <w:ilvl w:val="1"/>
          <w:numId w:val="3"/>
        </w:numPr>
      </w:pPr>
      <w:r>
        <w:t>0-10 yards</w:t>
      </w:r>
    </w:p>
    <w:p w14:paraId="53CC4EC7" w14:textId="3CA06DEA" w:rsidR="001A6D69" w:rsidRDefault="001A6D69" w:rsidP="001A6D69">
      <w:pPr>
        <w:pStyle w:val="ListParagraph"/>
        <w:numPr>
          <w:ilvl w:val="1"/>
          <w:numId w:val="3"/>
        </w:numPr>
      </w:pPr>
      <w:r>
        <w:t>10-20 yards</w:t>
      </w:r>
    </w:p>
    <w:p w14:paraId="71A56D4A" w14:textId="5E568F0E" w:rsidR="001A6D69" w:rsidRDefault="001A6D69" w:rsidP="001A6D69">
      <w:pPr>
        <w:pStyle w:val="ListParagraph"/>
        <w:numPr>
          <w:ilvl w:val="1"/>
          <w:numId w:val="3"/>
        </w:numPr>
      </w:pPr>
      <w:r>
        <w:t>20-30 yards</w:t>
      </w:r>
    </w:p>
    <w:p w14:paraId="39BAE554" w14:textId="7FB61469" w:rsidR="001A6D69" w:rsidRDefault="001A6D69" w:rsidP="001A6D69">
      <w:pPr>
        <w:pStyle w:val="ListParagraph"/>
        <w:numPr>
          <w:ilvl w:val="0"/>
          <w:numId w:val="3"/>
        </w:numPr>
      </w:pPr>
      <w:r>
        <w:t>In the passage, the fritz soldier appears to be:</w:t>
      </w:r>
    </w:p>
    <w:p w14:paraId="0739F2DD" w14:textId="2C220D46" w:rsidR="001A6D69" w:rsidRDefault="001A6D69" w:rsidP="001A6D69">
      <w:pPr>
        <w:pStyle w:val="ListParagraph"/>
        <w:numPr>
          <w:ilvl w:val="1"/>
          <w:numId w:val="3"/>
        </w:numPr>
      </w:pPr>
      <w:r>
        <w:t xml:space="preserve">Angry </w:t>
      </w:r>
    </w:p>
    <w:p w14:paraId="31640D0C" w14:textId="359D6A76" w:rsidR="001A6D69" w:rsidRDefault="001A6D69" w:rsidP="001A6D69">
      <w:pPr>
        <w:pStyle w:val="ListParagraph"/>
        <w:numPr>
          <w:ilvl w:val="1"/>
          <w:numId w:val="3"/>
        </w:numPr>
      </w:pPr>
      <w:r>
        <w:t xml:space="preserve">Afraid </w:t>
      </w:r>
    </w:p>
    <w:p w14:paraId="730A1292" w14:textId="201D16A1" w:rsidR="001A6D69" w:rsidRDefault="001A6D69" w:rsidP="001A6D69">
      <w:pPr>
        <w:pStyle w:val="ListParagraph"/>
        <w:numPr>
          <w:ilvl w:val="1"/>
          <w:numId w:val="3"/>
        </w:numPr>
      </w:pPr>
      <w:r>
        <w:t>Confused</w:t>
      </w:r>
    </w:p>
    <w:p w14:paraId="16F9D9C2" w14:textId="41FEF895" w:rsidR="008056B4" w:rsidRDefault="008056B4" w:rsidP="008056B4">
      <w:pPr>
        <w:pStyle w:val="ListParagraph"/>
        <w:numPr>
          <w:ilvl w:val="0"/>
          <w:numId w:val="3"/>
        </w:numPr>
      </w:pPr>
      <w:r>
        <w:t>How easy was it to follow the passage?</w:t>
      </w:r>
    </w:p>
    <w:p w14:paraId="4557B39F" w14:textId="04458335" w:rsidR="008056B4" w:rsidRDefault="008056B4" w:rsidP="008056B4">
      <w:pPr>
        <w:ind w:left="360"/>
      </w:pPr>
      <w:r>
        <w:t>Easy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Impossible</w:t>
      </w:r>
    </w:p>
    <w:p w14:paraId="7C661257" w14:textId="5E0A5473" w:rsidR="00961962" w:rsidRPr="004623C3" w:rsidRDefault="00961962">
      <w:pPr>
        <w:rPr>
          <w:sz w:val="24"/>
          <w:u w:val="single"/>
        </w:rPr>
      </w:pPr>
      <w:r w:rsidRPr="004623C3">
        <w:rPr>
          <w:sz w:val="24"/>
          <w:u w:val="single"/>
        </w:rPr>
        <w:t>User Experience</w:t>
      </w:r>
    </w:p>
    <w:p w14:paraId="648DEA74" w14:textId="5F659AE2" w:rsidR="00961962" w:rsidRDefault="00961962" w:rsidP="00961962">
      <w:r w:rsidRPr="00F732B9">
        <w:rPr>
          <w:b/>
        </w:rPr>
        <w:t>Animacy</w:t>
      </w:r>
      <w:r>
        <w:t>: Please give us your opinion on the narrator for the following scales:</w:t>
      </w:r>
    </w:p>
    <w:p w14:paraId="34BE234E" w14:textId="3273ADA3" w:rsidR="00961962" w:rsidRDefault="00961962" w:rsidP="00961962">
      <w:r>
        <w:t>Dead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Alive</w:t>
      </w:r>
    </w:p>
    <w:p w14:paraId="5AF0FC7F" w14:textId="118BFFE5" w:rsidR="00961962" w:rsidRDefault="00961962" w:rsidP="00961962">
      <w:r>
        <w:t>Stagnant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Lively</w:t>
      </w:r>
    </w:p>
    <w:p w14:paraId="79884C16" w14:textId="1F3F0B39" w:rsidR="00961962" w:rsidRDefault="00961962" w:rsidP="00961962">
      <w:r>
        <w:t>Mechanical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Organic</w:t>
      </w:r>
    </w:p>
    <w:p w14:paraId="7CDBD1F0" w14:textId="55316D0C" w:rsidR="00961962" w:rsidRDefault="00961962" w:rsidP="00961962">
      <w:r>
        <w:t>Artificial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Lifelike</w:t>
      </w:r>
    </w:p>
    <w:p w14:paraId="1811DE66" w14:textId="55E7C8B3" w:rsidR="00961962" w:rsidRDefault="00961962" w:rsidP="00961962">
      <w:r>
        <w:t>Inert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Interactive</w:t>
      </w:r>
    </w:p>
    <w:p w14:paraId="1AAEEA9A" w14:textId="589B142B" w:rsidR="00961962" w:rsidRDefault="00961962" w:rsidP="00961962">
      <w:r>
        <w:t>Apathetic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Responsive</w:t>
      </w:r>
    </w:p>
    <w:p w14:paraId="44BBD116" w14:textId="77777777" w:rsidR="00961962" w:rsidRDefault="00961962"/>
    <w:p w14:paraId="2B26E853" w14:textId="329B5DC0" w:rsidR="00961962" w:rsidRDefault="00961962" w:rsidP="00961962">
      <w:r w:rsidRPr="00F732B9">
        <w:rPr>
          <w:b/>
        </w:rPr>
        <w:t>Likeability</w:t>
      </w:r>
      <w:r>
        <w:t>: Please give us your opinion on the narrator for the following scales:</w:t>
      </w:r>
    </w:p>
    <w:p w14:paraId="0EAB8AE0" w14:textId="482BD333" w:rsidR="00961962" w:rsidRDefault="00961962" w:rsidP="00961962">
      <w:r>
        <w:t>Dislike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  <w:r w:rsidR="00F732B9">
        <w:t>Like</w:t>
      </w:r>
    </w:p>
    <w:p w14:paraId="65FB7B3B" w14:textId="383A6A11" w:rsidR="00961962" w:rsidRDefault="00961962" w:rsidP="00961962">
      <w:r>
        <w:t>Unfriendly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  <w:r w:rsidR="00F732B9">
        <w:t>Friendly</w:t>
      </w:r>
    </w:p>
    <w:p w14:paraId="7BB367B0" w14:textId="0F9CC724" w:rsidR="00961962" w:rsidRDefault="00F732B9" w:rsidP="00961962">
      <w:r>
        <w:t>Unkind</w:t>
      </w:r>
      <w:r>
        <w:tab/>
      </w:r>
      <w:r w:rsidR="00961962">
        <w:tab/>
        <w:t>1</w:t>
      </w:r>
      <w:r w:rsidR="00961962">
        <w:tab/>
        <w:t>2</w:t>
      </w:r>
      <w:r w:rsidR="00961962">
        <w:tab/>
        <w:t>3</w:t>
      </w:r>
      <w:r w:rsidR="00961962">
        <w:tab/>
        <w:t>4</w:t>
      </w:r>
      <w:r w:rsidR="00961962">
        <w:tab/>
        <w:t>5</w:t>
      </w:r>
      <w:r w:rsidR="00961962">
        <w:tab/>
      </w:r>
      <w:r>
        <w:t>Kind</w:t>
      </w:r>
    </w:p>
    <w:p w14:paraId="2C9DC24D" w14:textId="30EB69E1" w:rsidR="00961962" w:rsidRDefault="00F732B9" w:rsidP="00961962">
      <w:r>
        <w:t>Unpleasant</w:t>
      </w:r>
      <w:r w:rsidR="00961962">
        <w:tab/>
        <w:t>1</w:t>
      </w:r>
      <w:r w:rsidR="00961962">
        <w:tab/>
        <w:t>2</w:t>
      </w:r>
      <w:r w:rsidR="00961962">
        <w:tab/>
        <w:t>3</w:t>
      </w:r>
      <w:r w:rsidR="00961962">
        <w:tab/>
        <w:t>4</w:t>
      </w:r>
      <w:r w:rsidR="00961962">
        <w:tab/>
        <w:t>5</w:t>
      </w:r>
      <w:r w:rsidR="00961962">
        <w:tab/>
      </w:r>
      <w:r>
        <w:t>Pleasant</w:t>
      </w:r>
    </w:p>
    <w:p w14:paraId="3B33C516" w14:textId="038A1DE9" w:rsidR="00961962" w:rsidRDefault="00F732B9" w:rsidP="00961962">
      <w:r>
        <w:t>Awful</w:t>
      </w:r>
      <w:r w:rsidR="00961962">
        <w:tab/>
      </w:r>
      <w:r w:rsidR="00961962">
        <w:tab/>
        <w:t>1</w:t>
      </w:r>
      <w:r w:rsidR="00961962">
        <w:tab/>
        <w:t>2</w:t>
      </w:r>
      <w:r w:rsidR="00961962">
        <w:tab/>
        <w:t>3</w:t>
      </w:r>
      <w:r w:rsidR="00961962">
        <w:tab/>
        <w:t>4</w:t>
      </w:r>
      <w:r w:rsidR="00961962">
        <w:tab/>
        <w:t>5</w:t>
      </w:r>
      <w:r w:rsidR="00961962">
        <w:tab/>
      </w:r>
      <w:r>
        <w:t>Nice</w:t>
      </w:r>
    </w:p>
    <w:p w14:paraId="1A15F431" w14:textId="6D5A5034" w:rsidR="00F732B9" w:rsidRDefault="00F732B9" w:rsidP="00F732B9">
      <w:r w:rsidRPr="00F732B9">
        <w:rPr>
          <w:b/>
        </w:rPr>
        <w:t>Perceive Intelligence</w:t>
      </w:r>
      <w:r>
        <w:t>: Please give us your opinion on the narrator for the following scales:</w:t>
      </w:r>
    </w:p>
    <w:p w14:paraId="5745CC6C" w14:textId="429B176E" w:rsidR="00F732B9" w:rsidRDefault="00F732B9" w:rsidP="00F732B9">
      <w:r>
        <w:t>Incompetent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Competent</w:t>
      </w:r>
    </w:p>
    <w:p w14:paraId="2BC03629" w14:textId="4373E58A" w:rsidR="00F732B9" w:rsidRDefault="00F732B9" w:rsidP="00F732B9">
      <w:r>
        <w:t>Ignorant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      Knowledgeable</w:t>
      </w:r>
    </w:p>
    <w:p w14:paraId="07EA7E17" w14:textId="75E353AD" w:rsidR="00F732B9" w:rsidRDefault="00F732B9" w:rsidP="00F732B9">
      <w:r>
        <w:t>Irresponsible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Responsible</w:t>
      </w:r>
    </w:p>
    <w:p w14:paraId="49F3FEDD" w14:textId="3EFA4500" w:rsidR="00F732B9" w:rsidRDefault="00F732B9" w:rsidP="00F732B9">
      <w:r>
        <w:t>Unintelligent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Intelligent</w:t>
      </w:r>
    </w:p>
    <w:p w14:paraId="30853B34" w14:textId="1599A6A7" w:rsidR="00F732B9" w:rsidRDefault="00F732B9" w:rsidP="00F732B9">
      <w:r>
        <w:t>Foolish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Sensible</w:t>
      </w:r>
    </w:p>
    <w:p w14:paraId="65B3C265" w14:textId="77777777" w:rsidR="00961962" w:rsidRDefault="00961962"/>
    <w:p w14:paraId="2FDFE6B4" w14:textId="6B5E69B3" w:rsidR="00F732B9" w:rsidRDefault="00F732B9" w:rsidP="00F732B9">
      <w:r w:rsidRPr="00F732B9">
        <w:rPr>
          <w:b/>
        </w:rPr>
        <w:t xml:space="preserve">Perceive </w:t>
      </w:r>
      <w:r>
        <w:rPr>
          <w:b/>
        </w:rPr>
        <w:t>Safety</w:t>
      </w:r>
      <w:r>
        <w:t>: Please rate your emotional state based on the following scales:</w:t>
      </w:r>
    </w:p>
    <w:p w14:paraId="3BA24F06" w14:textId="6BCF9E2F" w:rsidR="00F732B9" w:rsidRDefault="00F732B9" w:rsidP="00F732B9">
      <w:r>
        <w:t>Anxious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Relaxed</w:t>
      </w:r>
    </w:p>
    <w:p w14:paraId="5CBE6588" w14:textId="0D41B958" w:rsidR="00F732B9" w:rsidRDefault="00F732B9" w:rsidP="00F732B9">
      <w:r>
        <w:t>Agitated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Calm</w:t>
      </w:r>
    </w:p>
    <w:p w14:paraId="0F49EFC5" w14:textId="1CCB3BA6" w:rsidR="00F732B9" w:rsidRDefault="004623C3" w:rsidP="00F732B9">
      <w:r>
        <w:t>Bored</w:t>
      </w:r>
      <w:r>
        <w:tab/>
      </w:r>
      <w:r w:rsidR="00F732B9">
        <w:tab/>
        <w:t>1</w:t>
      </w:r>
      <w:r w:rsidR="00F732B9">
        <w:tab/>
        <w:t>2</w:t>
      </w:r>
      <w:r w:rsidR="00F732B9">
        <w:tab/>
        <w:t>3</w:t>
      </w:r>
      <w:r w:rsidR="00F732B9">
        <w:tab/>
        <w:t>4</w:t>
      </w:r>
      <w:r w:rsidR="00F732B9">
        <w:tab/>
        <w:t>5</w:t>
      </w:r>
      <w:r w:rsidR="00F732B9">
        <w:tab/>
        <w:t>Surprised</w:t>
      </w:r>
    </w:p>
    <w:p w14:paraId="0EA673D4" w14:textId="77777777" w:rsidR="00DA2E0E" w:rsidRPr="004623C3" w:rsidRDefault="00292AE0" w:rsidP="00DA2E0E">
      <w:pPr>
        <w:rPr>
          <w:u w:val="single"/>
        </w:rPr>
      </w:pPr>
      <w:r>
        <w:br w:type="page"/>
      </w:r>
      <w:r w:rsidR="00DA2E0E" w:rsidRPr="004623C3">
        <w:rPr>
          <w:noProof/>
          <w:sz w:val="24"/>
          <w:u w:val="single"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AEEB13" wp14:editId="077D089B">
                <wp:simplePos x="0" y="0"/>
                <wp:positionH relativeFrom="column">
                  <wp:posOffset>3479800</wp:posOffset>
                </wp:positionH>
                <wp:positionV relativeFrom="paragraph">
                  <wp:posOffset>0</wp:posOffset>
                </wp:positionV>
                <wp:extent cx="1936750" cy="1404620"/>
                <wp:effectExtent l="0" t="0" r="25400" b="139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2B91" w14:textId="7B48FC1F" w:rsidR="00DA2E0E" w:rsidRDefault="00DA2E0E" w:rsidP="00DA2E0E">
                            <w:pPr>
                              <w:jc w:val="center"/>
                            </w:pPr>
                            <w:r>
                              <w:t>Interactive Robot Passage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AEEB13" id="_x0000_s1027" type="#_x0000_t202" style="position:absolute;margin-left:274pt;margin-top:0;width:152.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">
                <v:textbox style="mso-fit-shape-to-text:t">
                  <w:txbxContent>
                    <w:p w14:paraId="72772B91" w14:textId="7B48FC1F" w:rsidR="00DA2E0E" w:rsidRDefault="00DA2E0E" w:rsidP="00DA2E0E">
                      <w:pPr>
                        <w:jc w:val="center"/>
                      </w:pPr>
                      <w:r>
                        <w:t>Interactive Robot Passage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2E0E" w:rsidRPr="004623C3">
        <w:rPr>
          <w:sz w:val="24"/>
          <w:u w:val="single"/>
        </w:rPr>
        <w:t>Information Retention</w:t>
      </w:r>
    </w:p>
    <w:p w14:paraId="75120121" w14:textId="77777777" w:rsidR="00A96A6F" w:rsidRDefault="00A96A6F" w:rsidP="00A96A6F">
      <w:pPr>
        <w:pStyle w:val="ListParagraph"/>
        <w:numPr>
          <w:ilvl w:val="0"/>
          <w:numId w:val="1"/>
        </w:numPr>
      </w:pPr>
      <w:r>
        <w:t>What was Billy doing when he realized he has met Hitler in the past?</w:t>
      </w:r>
    </w:p>
    <w:p w14:paraId="4EC25017" w14:textId="77777777" w:rsidR="00A96A6F" w:rsidRDefault="00A96A6F" w:rsidP="00A96A6F">
      <w:pPr>
        <w:pStyle w:val="ListParagraph"/>
        <w:numPr>
          <w:ilvl w:val="1"/>
          <w:numId w:val="1"/>
        </w:numPr>
      </w:pPr>
      <w:r>
        <w:t>Listening to the radio</w:t>
      </w:r>
    </w:p>
    <w:p w14:paraId="0F875B00" w14:textId="77777777" w:rsidR="00A96A6F" w:rsidRDefault="00A96A6F" w:rsidP="00A96A6F">
      <w:pPr>
        <w:pStyle w:val="ListParagraph"/>
        <w:numPr>
          <w:ilvl w:val="1"/>
          <w:numId w:val="1"/>
        </w:numPr>
      </w:pPr>
      <w:r>
        <w:t>Watching a movie in the cinema</w:t>
      </w:r>
    </w:p>
    <w:p w14:paraId="56BABDE7" w14:textId="77777777" w:rsidR="00A96A6F" w:rsidRDefault="00A96A6F" w:rsidP="00A96A6F">
      <w:pPr>
        <w:pStyle w:val="ListParagraph"/>
        <w:numPr>
          <w:ilvl w:val="1"/>
          <w:numId w:val="1"/>
        </w:numPr>
      </w:pPr>
      <w:r>
        <w:t>Watching television</w:t>
      </w:r>
    </w:p>
    <w:p w14:paraId="55143BE1" w14:textId="77777777" w:rsidR="00A96A6F" w:rsidRDefault="00A96A6F" w:rsidP="00A96A6F">
      <w:pPr>
        <w:pStyle w:val="ListParagraph"/>
        <w:numPr>
          <w:ilvl w:val="0"/>
          <w:numId w:val="1"/>
        </w:numPr>
      </w:pPr>
      <w:r>
        <w:t>What is the name of Billy’s companion?</w:t>
      </w:r>
    </w:p>
    <w:p w14:paraId="044A1556" w14:textId="77777777" w:rsidR="00A96A6F" w:rsidRDefault="00A96A6F" w:rsidP="00A96A6F">
      <w:pPr>
        <w:pStyle w:val="ListParagraph"/>
        <w:numPr>
          <w:ilvl w:val="1"/>
          <w:numId w:val="1"/>
        </w:numPr>
      </w:pPr>
      <w:r>
        <w:t>Christine</w:t>
      </w:r>
    </w:p>
    <w:p w14:paraId="29213B9E" w14:textId="77777777" w:rsidR="00A96A6F" w:rsidRDefault="00A96A6F" w:rsidP="00A96A6F">
      <w:pPr>
        <w:pStyle w:val="ListParagraph"/>
        <w:numPr>
          <w:ilvl w:val="1"/>
          <w:numId w:val="1"/>
        </w:numPr>
      </w:pPr>
      <w:r>
        <w:t>Maria</w:t>
      </w:r>
    </w:p>
    <w:p w14:paraId="7AF8D8CA" w14:textId="77777777" w:rsidR="00A96A6F" w:rsidRDefault="00A96A6F" w:rsidP="00A96A6F">
      <w:pPr>
        <w:pStyle w:val="ListParagraph"/>
        <w:numPr>
          <w:ilvl w:val="1"/>
          <w:numId w:val="1"/>
        </w:numPr>
      </w:pPr>
      <w:r>
        <w:t>Krystal</w:t>
      </w:r>
    </w:p>
    <w:p w14:paraId="37A1A6A8" w14:textId="77777777" w:rsidR="00A96A6F" w:rsidRDefault="00A96A6F" w:rsidP="00A96A6F">
      <w:pPr>
        <w:pStyle w:val="ListParagraph"/>
        <w:numPr>
          <w:ilvl w:val="0"/>
          <w:numId w:val="1"/>
        </w:numPr>
      </w:pPr>
      <w:r>
        <w:t>Complete the sentence: “It was as if everyone …”</w:t>
      </w:r>
    </w:p>
    <w:p w14:paraId="4F835CD0" w14:textId="77777777" w:rsidR="00A96A6F" w:rsidRDefault="00A96A6F" w:rsidP="00A96A6F">
      <w:pPr>
        <w:pStyle w:val="ListParagraph"/>
        <w:numPr>
          <w:ilvl w:val="1"/>
          <w:numId w:val="1"/>
        </w:numPr>
      </w:pPr>
      <w:r>
        <w:t>“was holding their breath”</w:t>
      </w:r>
    </w:p>
    <w:p w14:paraId="7D8C72F9" w14:textId="77777777" w:rsidR="00A96A6F" w:rsidRDefault="00A96A6F" w:rsidP="00A96A6F">
      <w:pPr>
        <w:pStyle w:val="ListParagraph"/>
        <w:numPr>
          <w:ilvl w:val="1"/>
          <w:numId w:val="1"/>
        </w:numPr>
      </w:pPr>
      <w:r>
        <w:t>“was closing their eyes”</w:t>
      </w:r>
    </w:p>
    <w:p w14:paraId="1023AB61" w14:textId="77777777" w:rsidR="00A96A6F" w:rsidRDefault="00A96A6F" w:rsidP="00A96A6F">
      <w:pPr>
        <w:pStyle w:val="ListParagraph"/>
        <w:numPr>
          <w:ilvl w:val="1"/>
          <w:numId w:val="1"/>
        </w:numPr>
      </w:pPr>
      <w:r>
        <w:t>“was looking away”</w:t>
      </w:r>
    </w:p>
    <w:p w14:paraId="43725186" w14:textId="703B8984" w:rsidR="00A96A6F" w:rsidRDefault="00A96A6F" w:rsidP="00A96A6F">
      <w:pPr>
        <w:pStyle w:val="ListParagraph"/>
        <w:numPr>
          <w:ilvl w:val="0"/>
          <w:numId w:val="1"/>
        </w:numPr>
      </w:pPr>
      <w:r>
        <w:t>When did Billy realize the man was Hitler</w:t>
      </w:r>
      <w:r w:rsidR="007D73AB">
        <w:t>?</w:t>
      </w:r>
    </w:p>
    <w:p w14:paraId="13AE5EBE" w14:textId="77777777" w:rsidR="00A96A6F" w:rsidRDefault="00A96A6F" w:rsidP="00A96A6F">
      <w:pPr>
        <w:pStyle w:val="ListParagraph"/>
        <w:numPr>
          <w:ilvl w:val="1"/>
          <w:numId w:val="1"/>
        </w:numPr>
      </w:pPr>
      <w:r>
        <w:t>When he brushed his hair back</w:t>
      </w:r>
    </w:p>
    <w:p w14:paraId="2375696E" w14:textId="77777777" w:rsidR="00A96A6F" w:rsidRDefault="00A96A6F" w:rsidP="00A96A6F">
      <w:pPr>
        <w:pStyle w:val="ListParagraph"/>
        <w:numPr>
          <w:ilvl w:val="1"/>
          <w:numId w:val="1"/>
        </w:numPr>
      </w:pPr>
      <w:r>
        <w:t>When saluted his soldiers</w:t>
      </w:r>
    </w:p>
    <w:p w14:paraId="6A5A6299" w14:textId="6FA91DF2" w:rsidR="00A96A6F" w:rsidRDefault="00A96A6F" w:rsidP="00A96A6F">
      <w:pPr>
        <w:pStyle w:val="ListParagraph"/>
        <w:numPr>
          <w:ilvl w:val="1"/>
          <w:numId w:val="1"/>
        </w:numPr>
      </w:pPr>
      <w:r>
        <w:t>When he started talking</w:t>
      </w:r>
    </w:p>
    <w:p w14:paraId="117B1A22" w14:textId="77777777" w:rsidR="008056B4" w:rsidRDefault="008056B4" w:rsidP="008056B4">
      <w:pPr>
        <w:pStyle w:val="ListParagraph"/>
        <w:numPr>
          <w:ilvl w:val="0"/>
          <w:numId w:val="1"/>
        </w:numPr>
      </w:pPr>
      <w:r>
        <w:t>How easy was it to follow the passage?</w:t>
      </w:r>
    </w:p>
    <w:p w14:paraId="3AA64D0A" w14:textId="77777777" w:rsidR="008056B4" w:rsidRDefault="008056B4" w:rsidP="008056B4">
      <w:pPr>
        <w:ind w:left="360"/>
      </w:pPr>
      <w:r>
        <w:t>Easy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Impossible</w:t>
      </w:r>
    </w:p>
    <w:p w14:paraId="2D285F8E" w14:textId="77777777" w:rsidR="00DA2E0E" w:rsidRPr="004623C3" w:rsidRDefault="00DA2E0E" w:rsidP="00DA2E0E">
      <w:pPr>
        <w:rPr>
          <w:sz w:val="24"/>
          <w:u w:val="single"/>
        </w:rPr>
      </w:pPr>
      <w:r w:rsidRPr="004623C3">
        <w:rPr>
          <w:sz w:val="24"/>
          <w:u w:val="single"/>
        </w:rPr>
        <w:t>User Experience</w:t>
      </w:r>
    </w:p>
    <w:p w14:paraId="00E68542" w14:textId="77777777" w:rsidR="00DA2E0E" w:rsidRDefault="00DA2E0E" w:rsidP="00DA2E0E">
      <w:r w:rsidRPr="00F732B9">
        <w:rPr>
          <w:b/>
        </w:rPr>
        <w:t>Animacy</w:t>
      </w:r>
      <w:r>
        <w:t>: Please give us your opinion on the narrator for the following scales:</w:t>
      </w:r>
    </w:p>
    <w:p w14:paraId="2692F112" w14:textId="77777777" w:rsidR="00DA2E0E" w:rsidRDefault="00DA2E0E" w:rsidP="00DA2E0E">
      <w:r>
        <w:t>Dead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Alive</w:t>
      </w:r>
    </w:p>
    <w:p w14:paraId="6E370CF0" w14:textId="77777777" w:rsidR="00DA2E0E" w:rsidRDefault="00DA2E0E" w:rsidP="00DA2E0E">
      <w:r>
        <w:t>Stagnant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Lively</w:t>
      </w:r>
    </w:p>
    <w:p w14:paraId="50F850E1" w14:textId="77777777" w:rsidR="00DA2E0E" w:rsidRDefault="00DA2E0E" w:rsidP="00DA2E0E">
      <w:r>
        <w:t>Mechanical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Organic</w:t>
      </w:r>
    </w:p>
    <w:p w14:paraId="6143A95E" w14:textId="77777777" w:rsidR="00DA2E0E" w:rsidRDefault="00DA2E0E" w:rsidP="00DA2E0E">
      <w:r>
        <w:t>Artificial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Lifelike</w:t>
      </w:r>
    </w:p>
    <w:p w14:paraId="7BC56EFC" w14:textId="77777777" w:rsidR="00DA2E0E" w:rsidRDefault="00DA2E0E" w:rsidP="00DA2E0E">
      <w:r>
        <w:t>Inert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Interactive</w:t>
      </w:r>
    </w:p>
    <w:p w14:paraId="603FB2B4" w14:textId="77777777" w:rsidR="00DA2E0E" w:rsidRDefault="00DA2E0E" w:rsidP="00DA2E0E">
      <w:r>
        <w:t>Apathetic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Responsive</w:t>
      </w:r>
    </w:p>
    <w:p w14:paraId="06B798A8" w14:textId="77777777" w:rsidR="00DA2E0E" w:rsidRDefault="00DA2E0E" w:rsidP="00DA2E0E"/>
    <w:p w14:paraId="4C6822C6" w14:textId="77777777" w:rsidR="00DA2E0E" w:rsidRDefault="00DA2E0E" w:rsidP="00DA2E0E">
      <w:r w:rsidRPr="00F732B9">
        <w:rPr>
          <w:b/>
        </w:rPr>
        <w:t>Likeability</w:t>
      </w:r>
      <w:r>
        <w:t>: Please give us your opinion on the narrator for the following scales:</w:t>
      </w:r>
    </w:p>
    <w:p w14:paraId="520AD32E" w14:textId="77777777" w:rsidR="00DA2E0E" w:rsidRDefault="00DA2E0E" w:rsidP="00DA2E0E">
      <w:r>
        <w:t>Dislike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Like</w:t>
      </w:r>
    </w:p>
    <w:p w14:paraId="04546FF8" w14:textId="77777777" w:rsidR="00DA2E0E" w:rsidRDefault="00DA2E0E" w:rsidP="00DA2E0E">
      <w:r>
        <w:t>Unfriendly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Friendly</w:t>
      </w:r>
    </w:p>
    <w:p w14:paraId="365831EB" w14:textId="77777777" w:rsidR="00DA2E0E" w:rsidRDefault="00DA2E0E" w:rsidP="00DA2E0E">
      <w:r>
        <w:t>Unkind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Kind</w:t>
      </w:r>
    </w:p>
    <w:p w14:paraId="707FE061" w14:textId="77777777" w:rsidR="00DA2E0E" w:rsidRDefault="00DA2E0E" w:rsidP="00DA2E0E">
      <w:r>
        <w:t>Unpleasant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Pleasant</w:t>
      </w:r>
    </w:p>
    <w:p w14:paraId="74CFEB89" w14:textId="77777777" w:rsidR="00DA2E0E" w:rsidRDefault="00DA2E0E" w:rsidP="00DA2E0E">
      <w:r>
        <w:t>Awful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Nice</w:t>
      </w:r>
    </w:p>
    <w:p w14:paraId="678BE22D" w14:textId="77777777" w:rsidR="00DA2E0E" w:rsidRDefault="00DA2E0E" w:rsidP="00DA2E0E">
      <w:r w:rsidRPr="00F732B9">
        <w:rPr>
          <w:b/>
        </w:rPr>
        <w:t>Perceive Intelligence</w:t>
      </w:r>
      <w:r>
        <w:t>: Please give us your opinion on the narrator for the following scales:</w:t>
      </w:r>
    </w:p>
    <w:p w14:paraId="7C70B87A" w14:textId="77777777" w:rsidR="00DA2E0E" w:rsidRDefault="00DA2E0E" w:rsidP="00DA2E0E">
      <w:r>
        <w:t>Incompetent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Competent</w:t>
      </w:r>
    </w:p>
    <w:p w14:paraId="0B622240" w14:textId="77777777" w:rsidR="00DA2E0E" w:rsidRDefault="00DA2E0E" w:rsidP="00DA2E0E">
      <w:r>
        <w:t>Ignorant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      Knowledgeable</w:t>
      </w:r>
    </w:p>
    <w:p w14:paraId="4EC8A387" w14:textId="77777777" w:rsidR="00DA2E0E" w:rsidRDefault="00DA2E0E" w:rsidP="00DA2E0E">
      <w:r>
        <w:t>Irresponsible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Responsible</w:t>
      </w:r>
    </w:p>
    <w:p w14:paraId="02364751" w14:textId="77777777" w:rsidR="00DA2E0E" w:rsidRDefault="00DA2E0E" w:rsidP="00DA2E0E">
      <w:r>
        <w:t>Unintelligent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Intelligent</w:t>
      </w:r>
    </w:p>
    <w:p w14:paraId="775A96A9" w14:textId="77777777" w:rsidR="00DA2E0E" w:rsidRDefault="00DA2E0E" w:rsidP="00DA2E0E">
      <w:r>
        <w:t>Foolish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Sensible</w:t>
      </w:r>
    </w:p>
    <w:p w14:paraId="6952BFFD" w14:textId="77777777" w:rsidR="00DA2E0E" w:rsidRDefault="00DA2E0E" w:rsidP="00DA2E0E"/>
    <w:p w14:paraId="269C41BA" w14:textId="77777777" w:rsidR="00DA2E0E" w:rsidRDefault="00DA2E0E" w:rsidP="00DA2E0E">
      <w:r w:rsidRPr="00F732B9">
        <w:rPr>
          <w:b/>
        </w:rPr>
        <w:t xml:space="preserve">Perceive </w:t>
      </w:r>
      <w:r>
        <w:rPr>
          <w:b/>
        </w:rPr>
        <w:t>Safety</w:t>
      </w:r>
      <w:r>
        <w:t>: Please rate your emotional state based on the following scales:</w:t>
      </w:r>
    </w:p>
    <w:p w14:paraId="539236DD" w14:textId="77777777" w:rsidR="00DA2E0E" w:rsidRDefault="00DA2E0E" w:rsidP="00DA2E0E">
      <w:r>
        <w:t>Anxious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Relaxed</w:t>
      </w:r>
    </w:p>
    <w:p w14:paraId="2B4FA244" w14:textId="77777777" w:rsidR="00DA2E0E" w:rsidRDefault="00DA2E0E" w:rsidP="00DA2E0E">
      <w:r>
        <w:t>Agitated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Calm</w:t>
      </w:r>
    </w:p>
    <w:p w14:paraId="2910C659" w14:textId="77777777" w:rsidR="00DA2E0E" w:rsidRDefault="00DA2E0E" w:rsidP="00DA2E0E">
      <w:r>
        <w:t>Bored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Surprised</w:t>
      </w:r>
    </w:p>
    <w:p w14:paraId="03960E4A" w14:textId="77777777" w:rsidR="00DA2E0E" w:rsidRDefault="00DA2E0E" w:rsidP="00DA2E0E">
      <w:r>
        <w:br w:type="page"/>
      </w:r>
    </w:p>
    <w:p w14:paraId="1DCC7BDB" w14:textId="77777777" w:rsidR="00DA2E0E" w:rsidRPr="004623C3" w:rsidRDefault="00DA2E0E" w:rsidP="00DA2E0E">
      <w:pPr>
        <w:rPr>
          <w:u w:val="single"/>
        </w:rPr>
      </w:pPr>
      <w:r w:rsidRPr="004623C3">
        <w:rPr>
          <w:noProof/>
          <w:sz w:val="24"/>
          <w:u w:val="single"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0BBDA0C" wp14:editId="41A8B2A9">
                <wp:simplePos x="0" y="0"/>
                <wp:positionH relativeFrom="column">
                  <wp:posOffset>3479800</wp:posOffset>
                </wp:positionH>
                <wp:positionV relativeFrom="paragraph">
                  <wp:posOffset>0</wp:posOffset>
                </wp:positionV>
                <wp:extent cx="1936750" cy="1404620"/>
                <wp:effectExtent l="0" t="0" r="25400" b="1397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AC70E" w14:textId="70C2E387" w:rsidR="00DA2E0E" w:rsidRDefault="00DA2E0E" w:rsidP="00DA2E0E">
                            <w:pPr>
                              <w:jc w:val="center"/>
                            </w:pPr>
                            <w:r>
                              <w:t>Non-Interactive Passage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BBDA0C" id="_x0000_s1028" type="#_x0000_t202" style="position:absolute;margin-left:274pt;margin-top:0;width:152.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">
                <v:textbox style="mso-fit-shape-to-text:t">
                  <w:txbxContent>
                    <w:p w14:paraId="719AC70E" w14:textId="70C2E387" w:rsidR="00DA2E0E" w:rsidRDefault="00DA2E0E" w:rsidP="00DA2E0E">
                      <w:pPr>
                        <w:jc w:val="center"/>
                      </w:pPr>
                      <w:r>
                        <w:t>Non-Interactive Passage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623C3">
        <w:rPr>
          <w:sz w:val="24"/>
          <w:u w:val="single"/>
        </w:rPr>
        <w:t>Information Retention</w:t>
      </w:r>
    </w:p>
    <w:p w14:paraId="29855EFC" w14:textId="77777777" w:rsidR="00A96A6F" w:rsidRDefault="00A96A6F" w:rsidP="00A96A6F">
      <w:pPr>
        <w:pStyle w:val="ListParagraph"/>
        <w:numPr>
          <w:ilvl w:val="0"/>
          <w:numId w:val="2"/>
        </w:numPr>
      </w:pPr>
      <w:r>
        <w:t>What was Hitler wearing?</w:t>
      </w:r>
    </w:p>
    <w:p w14:paraId="7C99C4E2" w14:textId="77777777" w:rsidR="00A96A6F" w:rsidRDefault="00A96A6F" w:rsidP="00A96A6F">
      <w:pPr>
        <w:pStyle w:val="ListParagraph"/>
        <w:numPr>
          <w:ilvl w:val="1"/>
          <w:numId w:val="2"/>
        </w:numPr>
      </w:pPr>
      <w:r>
        <w:t>Cap and black coat</w:t>
      </w:r>
    </w:p>
    <w:p w14:paraId="3222FC0D" w14:textId="77777777" w:rsidR="00A96A6F" w:rsidRDefault="00A96A6F" w:rsidP="00A96A6F">
      <w:pPr>
        <w:pStyle w:val="ListParagraph"/>
        <w:numPr>
          <w:ilvl w:val="1"/>
          <w:numId w:val="2"/>
        </w:numPr>
      </w:pPr>
      <w:r>
        <w:t>Helmet and military coat</w:t>
      </w:r>
    </w:p>
    <w:p w14:paraId="032C5292" w14:textId="77777777" w:rsidR="00A96A6F" w:rsidRDefault="00A96A6F" w:rsidP="00A96A6F">
      <w:pPr>
        <w:pStyle w:val="ListParagraph"/>
        <w:numPr>
          <w:ilvl w:val="1"/>
          <w:numId w:val="2"/>
        </w:numPr>
      </w:pPr>
      <w:r>
        <w:t>Helmet and black coat</w:t>
      </w:r>
    </w:p>
    <w:p w14:paraId="56686854" w14:textId="3495BA3C" w:rsidR="00A96A6F" w:rsidRDefault="007D73AB" w:rsidP="00A96A6F">
      <w:pPr>
        <w:pStyle w:val="ListParagraph"/>
        <w:numPr>
          <w:ilvl w:val="0"/>
          <w:numId w:val="2"/>
        </w:numPr>
      </w:pPr>
      <w:r>
        <w:t xml:space="preserve">Name two </w:t>
      </w:r>
      <w:r w:rsidR="00A96A6F">
        <w:t xml:space="preserve">animals </w:t>
      </w:r>
      <w:r>
        <w:t xml:space="preserve">that </w:t>
      </w:r>
      <w:r w:rsidR="00A96A6F">
        <w:t>appear in the passage</w:t>
      </w:r>
    </w:p>
    <w:p w14:paraId="7E774EAF" w14:textId="71D780FE" w:rsidR="00A96A6F" w:rsidRDefault="00A96A6F" w:rsidP="00A96A6F">
      <w:pPr>
        <w:pStyle w:val="ListParagraph"/>
        <w:numPr>
          <w:ilvl w:val="1"/>
          <w:numId w:val="2"/>
        </w:numPr>
      </w:pPr>
      <w:r>
        <w:t>Dog &amp; deer</w:t>
      </w:r>
      <w:r w:rsidR="007D73AB">
        <w:t xml:space="preserve"> </w:t>
      </w:r>
    </w:p>
    <w:p w14:paraId="42127D32" w14:textId="77777777" w:rsidR="00A96A6F" w:rsidRDefault="00A96A6F" w:rsidP="00A96A6F">
      <w:pPr>
        <w:pStyle w:val="ListParagraph"/>
        <w:numPr>
          <w:ilvl w:val="1"/>
          <w:numId w:val="2"/>
        </w:numPr>
      </w:pPr>
      <w:r>
        <w:t>Deer &amp; eagle</w:t>
      </w:r>
    </w:p>
    <w:p w14:paraId="5A59B71C" w14:textId="03981138" w:rsidR="00A96A6F" w:rsidRDefault="007D73AB" w:rsidP="00A96A6F">
      <w:pPr>
        <w:pStyle w:val="ListParagraph"/>
        <w:numPr>
          <w:ilvl w:val="1"/>
          <w:numId w:val="2"/>
        </w:numPr>
      </w:pPr>
      <w:r>
        <w:t>Hare</w:t>
      </w:r>
      <w:r w:rsidR="00A96A6F">
        <w:t xml:space="preserve"> &amp; dog</w:t>
      </w:r>
    </w:p>
    <w:p w14:paraId="3ED2A61B" w14:textId="77777777" w:rsidR="00A96A6F" w:rsidRDefault="00A96A6F" w:rsidP="00A96A6F">
      <w:pPr>
        <w:pStyle w:val="ListParagraph"/>
        <w:numPr>
          <w:ilvl w:val="0"/>
          <w:numId w:val="2"/>
        </w:numPr>
      </w:pPr>
      <w:r>
        <w:t>How many soldiers were accompanying Hitler?</w:t>
      </w:r>
    </w:p>
    <w:p w14:paraId="323B3A18" w14:textId="77777777" w:rsidR="00A96A6F" w:rsidRDefault="00A96A6F" w:rsidP="00A96A6F">
      <w:pPr>
        <w:pStyle w:val="ListParagraph"/>
        <w:numPr>
          <w:ilvl w:val="1"/>
          <w:numId w:val="2"/>
        </w:numPr>
      </w:pPr>
      <w:r>
        <w:t>3</w:t>
      </w:r>
    </w:p>
    <w:p w14:paraId="25306DDB" w14:textId="77777777" w:rsidR="00A96A6F" w:rsidRDefault="00A96A6F" w:rsidP="00A96A6F">
      <w:pPr>
        <w:pStyle w:val="ListParagraph"/>
        <w:numPr>
          <w:ilvl w:val="1"/>
          <w:numId w:val="2"/>
        </w:numPr>
      </w:pPr>
      <w:r>
        <w:t>6</w:t>
      </w:r>
    </w:p>
    <w:p w14:paraId="4DF33ACE" w14:textId="6F166C41" w:rsidR="00A96A6F" w:rsidRDefault="00A96A6F" w:rsidP="00A96A6F">
      <w:pPr>
        <w:pStyle w:val="ListParagraph"/>
        <w:numPr>
          <w:ilvl w:val="1"/>
          <w:numId w:val="2"/>
        </w:numPr>
      </w:pPr>
      <w:r>
        <w:t>9</w:t>
      </w:r>
    </w:p>
    <w:p w14:paraId="4A43FF5C" w14:textId="7A0F9E50" w:rsidR="007D73AB" w:rsidRDefault="007D73AB" w:rsidP="007D73AB">
      <w:pPr>
        <w:pStyle w:val="ListParagraph"/>
        <w:numPr>
          <w:ilvl w:val="0"/>
          <w:numId w:val="2"/>
        </w:numPr>
      </w:pPr>
      <w:r>
        <w:t>In the passage, Billy appears to be:</w:t>
      </w:r>
    </w:p>
    <w:p w14:paraId="443959F9" w14:textId="4C180179" w:rsidR="007D73AB" w:rsidRDefault="007D73AB" w:rsidP="007D73AB">
      <w:pPr>
        <w:pStyle w:val="ListParagraph"/>
        <w:numPr>
          <w:ilvl w:val="1"/>
          <w:numId w:val="2"/>
        </w:numPr>
      </w:pPr>
      <w:r>
        <w:t>Scared</w:t>
      </w:r>
    </w:p>
    <w:p w14:paraId="4FFD5AD2" w14:textId="1BFEF7E9" w:rsidR="007D73AB" w:rsidRDefault="007D73AB" w:rsidP="007D73AB">
      <w:pPr>
        <w:pStyle w:val="ListParagraph"/>
        <w:numPr>
          <w:ilvl w:val="1"/>
          <w:numId w:val="2"/>
        </w:numPr>
      </w:pPr>
      <w:r>
        <w:t>Determined</w:t>
      </w:r>
    </w:p>
    <w:p w14:paraId="1F7972E6" w14:textId="1955392D" w:rsidR="007D73AB" w:rsidRDefault="007D73AB" w:rsidP="007D73AB">
      <w:pPr>
        <w:pStyle w:val="ListParagraph"/>
        <w:numPr>
          <w:ilvl w:val="1"/>
          <w:numId w:val="2"/>
        </w:numPr>
      </w:pPr>
      <w:r>
        <w:t>Confused</w:t>
      </w:r>
    </w:p>
    <w:p w14:paraId="360B6238" w14:textId="77777777" w:rsidR="008056B4" w:rsidRDefault="008056B4" w:rsidP="008056B4">
      <w:pPr>
        <w:pStyle w:val="ListParagraph"/>
        <w:numPr>
          <w:ilvl w:val="0"/>
          <w:numId w:val="2"/>
        </w:numPr>
      </w:pPr>
      <w:r>
        <w:t>How easy was it to follow the passage?</w:t>
      </w:r>
    </w:p>
    <w:p w14:paraId="45B12C21" w14:textId="446FB59F" w:rsidR="00DA2E0E" w:rsidRDefault="008056B4" w:rsidP="008056B4">
      <w:pPr>
        <w:ind w:left="360"/>
      </w:pPr>
      <w:r>
        <w:t>Easy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Impossible</w:t>
      </w:r>
    </w:p>
    <w:p w14:paraId="0C976204" w14:textId="77777777" w:rsidR="008056B4" w:rsidRDefault="008056B4" w:rsidP="008056B4">
      <w:pPr>
        <w:ind w:left="360"/>
      </w:pPr>
    </w:p>
    <w:p w14:paraId="38F6D218" w14:textId="77777777" w:rsidR="00DA2E0E" w:rsidRPr="004623C3" w:rsidRDefault="00DA2E0E" w:rsidP="00DA2E0E">
      <w:pPr>
        <w:rPr>
          <w:sz w:val="24"/>
          <w:u w:val="single"/>
        </w:rPr>
      </w:pPr>
      <w:r w:rsidRPr="004623C3">
        <w:rPr>
          <w:sz w:val="24"/>
          <w:u w:val="single"/>
        </w:rPr>
        <w:t>User Experience</w:t>
      </w:r>
    </w:p>
    <w:p w14:paraId="6FE6AFF8" w14:textId="77777777" w:rsidR="00DA2E0E" w:rsidRDefault="00DA2E0E" w:rsidP="00DA2E0E">
      <w:r w:rsidRPr="00F732B9">
        <w:rPr>
          <w:b/>
        </w:rPr>
        <w:t>Animacy</w:t>
      </w:r>
      <w:r>
        <w:t>: Please give us your opinion on the narrator for the following scales:</w:t>
      </w:r>
    </w:p>
    <w:p w14:paraId="7FF9A158" w14:textId="77777777" w:rsidR="00DA2E0E" w:rsidRDefault="00DA2E0E" w:rsidP="00DA2E0E">
      <w:r>
        <w:t>Dead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Alive</w:t>
      </w:r>
    </w:p>
    <w:p w14:paraId="26AFAEAC" w14:textId="77777777" w:rsidR="00DA2E0E" w:rsidRDefault="00DA2E0E" w:rsidP="00DA2E0E">
      <w:r>
        <w:t>Stagnant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Lively</w:t>
      </w:r>
    </w:p>
    <w:p w14:paraId="3CCCC025" w14:textId="77777777" w:rsidR="00DA2E0E" w:rsidRDefault="00DA2E0E" w:rsidP="00DA2E0E">
      <w:r>
        <w:t>Mechanical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Organic</w:t>
      </w:r>
    </w:p>
    <w:p w14:paraId="15F4261C" w14:textId="77777777" w:rsidR="00DA2E0E" w:rsidRDefault="00DA2E0E" w:rsidP="00DA2E0E">
      <w:r>
        <w:t>Artificial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Lifelike</w:t>
      </w:r>
    </w:p>
    <w:p w14:paraId="5266AB68" w14:textId="77777777" w:rsidR="00DA2E0E" w:rsidRDefault="00DA2E0E" w:rsidP="00DA2E0E">
      <w:r>
        <w:t>Inert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Interactive</w:t>
      </w:r>
    </w:p>
    <w:p w14:paraId="47CA8734" w14:textId="77777777" w:rsidR="00DA2E0E" w:rsidRDefault="00DA2E0E" w:rsidP="00DA2E0E">
      <w:r>
        <w:t>Apathetic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Responsive</w:t>
      </w:r>
    </w:p>
    <w:p w14:paraId="3FB1A83D" w14:textId="77777777" w:rsidR="00DA2E0E" w:rsidRDefault="00DA2E0E" w:rsidP="00DA2E0E"/>
    <w:p w14:paraId="1D8FF78A" w14:textId="77777777" w:rsidR="00DA2E0E" w:rsidRDefault="00DA2E0E" w:rsidP="00DA2E0E">
      <w:r w:rsidRPr="00F732B9">
        <w:rPr>
          <w:b/>
        </w:rPr>
        <w:t>Likeability</w:t>
      </w:r>
      <w:r>
        <w:t>: Please give us your opinion on the narrator for the following scales:</w:t>
      </w:r>
    </w:p>
    <w:p w14:paraId="371838A2" w14:textId="77777777" w:rsidR="00DA2E0E" w:rsidRDefault="00DA2E0E" w:rsidP="00DA2E0E">
      <w:r>
        <w:t>Dislike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Like</w:t>
      </w:r>
    </w:p>
    <w:p w14:paraId="37416DFA" w14:textId="77777777" w:rsidR="00DA2E0E" w:rsidRDefault="00DA2E0E" w:rsidP="00DA2E0E">
      <w:r>
        <w:t>Unfriendly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Friendly</w:t>
      </w:r>
    </w:p>
    <w:p w14:paraId="6424E277" w14:textId="77777777" w:rsidR="00DA2E0E" w:rsidRDefault="00DA2E0E" w:rsidP="00DA2E0E">
      <w:r>
        <w:t>Unkind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Kind</w:t>
      </w:r>
    </w:p>
    <w:p w14:paraId="7610D67B" w14:textId="77777777" w:rsidR="00DA2E0E" w:rsidRDefault="00DA2E0E" w:rsidP="00DA2E0E">
      <w:r>
        <w:t>Unpleasant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Pleasant</w:t>
      </w:r>
    </w:p>
    <w:p w14:paraId="7F01120F" w14:textId="77777777" w:rsidR="00DA2E0E" w:rsidRDefault="00DA2E0E" w:rsidP="00DA2E0E">
      <w:r>
        <w:t>Awful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Nice</w:t>
      </w:r>
    </w:p>
    <w:p w14:paraId="671EC082" w14:textId="77777777" w:rsidR="00DA2E0E" w:rsidRDefault="00DA2E0E" w:rsidP="00DA2E0E">
      <w:r w:rsidRPr="00F732B9">
        <w:rPr>
          <w:b/>
        </w:rPr>
        <w:t>Perceive Intelligence</w:t>
      </w:r>
      <w:r>
        <w:t>: Please give us your opinion on the narrator for the following scales:</w:t>
      </w:r>
    </w:p>
    <w:p w14:paraId="21CC2D32" w14:textId="77777777" w:rsidR="00DA2E0E" w:rsidRDefault="00DA2E0E" w:rsidP="00DA2E0E">
      <w:r>
        <w:t>Incompetent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Competent</w:t>
      </w:r>
    </w:p>
    <w:p w14:paraId="30EE9535" w14:textId="77777777" w:rsidR="00DA2E0E" w:rsidRDefault="00DA2E0E" w:rsidP="00DA2E0E">
      <w:r>
        <w:t>Ignorant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      Knowledgeable</w:t>
      </w:r>
    </w:p>
    <w:p w14:paraId="4BDED504" w14:textId="77777777" w:rsidR="00DA2E0E" w:rsidRDefault="00DA2E0E" w:rsidP="00DA2E0E">
      <w:r>
        <w:t>Irresponsible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Responsible</w:t>
      </w:r>
    </w:p>
    <w:p w14:paraId="3E9ECE39" w14:textId="77777777" w:rsidR="00DA2E0E" w:rsidRDefault="00DA2E0E" w:rsidP="00DA2E0E">
      <w:r>
        <w:t>Unintelligent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Intelligent</w:t>
      </w:r>
    </w:p>
    <w:p w14:paraId="6D5A3D64" w14:textId="77777777" w:rsidR="00DA2E0E" w:rsidRDefault="00DA2E0E" w:rsidP="00DA2E0E">
      <w:r>
        <w:t>Foolish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Sensible</w:t>
      </w:r>
    </w:p>
    <w:p w14:paraId="39F2199E" w14:textId="77777777" w:rsidR="00DA2E0E" w:rsidRDefault="00DA2E0E" w:rsidP="00DA2E0E"/>
    <w:p w14:paraId="17CD98A5" w14:textId="77777777" w:rsidR="00DA2E0E" w:rsidRDefault="00DA2E0E" w:rsidP="00DA2E0E">
      <w:r w:rsidRPr="00F732B9">
        <w:rPr>
          <w:b/>
        </w:rPr>
        <w:t xml:space="preserve">Perceive </w:t>
      </w:r>
      <w:r>
        <w:rPr>
          <w:b/>
        </w:rPr>
        <w:t>Safety</w:t>
      </w:r>
      <w:r>
        <w:t>: Please rate your emotional state based on the following scales:</w:t>
      </w:r>
    </w:p>
    <w:p w14:paraId="4565A80A" w14:textId="77777777" w:rsidR="00DA2E0E" w:rsidRDefault="00DA2E0E" w:rsidP="00DA2E0E">
      <w:r>
        <w:t>Anxious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Relaxed</w:t>
      </w:r>
    </w:p>
    <w:p w14:paraId="67EC6704" w14:textId="77777777" w:rsidR="00DA2E0E" w:rsidRDefault="00DA2E0E" w:rsidP="00DA2E0E">
      <w:r>
        <w:t>Agitated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Calm</w:t>
      </w:r>
    </w:p>
    <w:p w14:paraId="02326778" w14:textId="7B5F3DF0" w:rsidR="00292AE0" w:rsidRDefault="00DA2E0E">
      <w:r>
        <w:t>Bored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Surprised</w:t>
      </w:r>
    </w:p>
    <w:sectPr w:rsidR="00292AE0" w:rsidSect="00746EF0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46D3C"/>
    <w:multiLevelType w:val="hybridMultilevel"/>
    <w:tmpl w:val="C414D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9435F"/>
    <w:multiLevelType w:val="hybridMultilevel"/>
    <w:tmpl w:val="20AE1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543DC"/>
    <w:multiLevelType w:val="hybridMultilevel"/>
    <w:tmpl w:val="20AE1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74414"/>
    <w:multiLevelType w:val="hybridMultilevel"/>
    <w:tmpl w:val="1012E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F7253"/>
    <w:multiLevelType w:val="hybridMultilevel"/>
    <w:tmpl w:val="C414D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16CC6"/>
    <w:multiLevelType w:val="hybridMultilevel"/>
    <w:tmpl w:val="13900146"/>
    <w:lvl w:ilvl="0" w:tplc="1E7278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90843"/>
    <w:multiLevelType w:val="hybridMultilevel"/>
    <w:tmpl w:val="C414D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DD"/>
    <w:rsid w:val="001A6D69"/>
    <w:rsid w:val="00292AE0"/>
    <w:rsid w:val="002C759B"/>
    <w:rsid w:val="003357F4"/>
    <w:rsid w:val="00394E2F"/>
    <w:rsid w:val="004623C3"/>
    <w:rsid w:val="00746EF0"/>
    <w:rsid w:val="007D73AB"/>
    <w:rsid w:val="008056B4"/>
    <w:rsid w:val="008062DD"/>
    <w:rsid w:val="00961962"/>
    <w:rsid w:val="009C2062"/>
    <w:rsid w:val="009D477F"/>
    <w:rsid w:val="00A96A6F"/>
    <w:rsid w:val="00AD2F00"/>
    <w:rsid w:val="00B9283B"/>
    <w:rsid w:val="00C86D00"/>
    <w:rsid w:val="00DA2E0E"/>
    <w:rsid w:val="00E2317A"/>
    <w:rsid w:val="00F732B9"/>
    <w:rsid w:val="00FD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03FE"/>
  <w15:chartTrackingRefBased/>
  <w15:docId w15:val="{134AFD0E-2E45-4E37-993A-4596B3A8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A1841067</Template>
  <TotalTime>234</TotalTime>
  <Pages>4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Periklis Korkontzelos</dc:creator>
  <cp:keywords/>
  <dc:description/>
  <cp:lastModifiedBy>Korkontzelos, Periklis</cp:lastModifiedBy>
  <cp:revision>16</cp:revision>
  <dcterms:created xsi:type="dcterms:W3CDTF">2016-12-13T13:27:00Z</dcterms:created>
  <dcterms:modified xsi:type="dcterms:W3CDTF">2016-12-15T13:21:00Z</dcterms:modified>
</cp:coreProperties>
</file>